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C0381" w14:textId="77777777" w:rsidR="006232E3" w:rsidRPr="00390943" w:rsidRDefault="0073604C">
      <w:pPr>
        <w:pStyle w:val="SectionHeading"/>
        <w:rPr>
          <w:b/>
          <w:bCs/>
          <w:sz w:val="24"/>
          <w:szCs w:val="22"/>
          <w:u w:val="single"/>
        </w:rPr>
      </w:pPr>
      <w:r w:rsidRPr="00390943">
        <w:rPr>
          <w:b/>
          <w:bCs/>
          <w:noProof/>
          <w:sz w:val="24"/>
          <w:szCs w:val="22"/>
          <w:u w:val="single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120225DB" wp14:editId="7773064A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DD4DA9DA527E46CCA50CE26F948C92A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Content>
                                <w:p w14:paraId="4B82683C" w14:textId="57D64B61" w:rsidR="00F91F0B" w:rsidRDefault="00F91F0B">
                                  <w:pPr>
                                    <w:pStyle w:val="Name"/>
                                  </w:pPr>
                                  <w:r>
                                    <w:t xml:space="preserve">Gopi </w:t>
                                  </w:r>
                                  <w:proofErr w:type="spellStart"/>
                                  <w:r>
                                    <w:t>Ajatarao</w:t>
                                  </w:r>
                                  <w:proofErr w:type="spellEnd"/>
                                </w:p>
                              </w:sdtContent>
                            </w:sdt>
                            <w:p w14:paraId="64E5B18B" w14:textId="171FC6B8" w:rsidR="00F91F0B" w:rsidRPr="00B67283" w:rsidRDefault="00F91F0B" w:rsidP="005A6072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</w:pPr>
                              <w:r w:rsidRPr="00B67283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</w:rPr>
                                <w:t>SKILLS:</w:t>
                              </w:r>
                            </w:p>
                            <w:p w14:paraId="0BEDBAD5" w14:textId="2BA319FE" w:rsidR="00F91F0B" w:rsidRPr="00F91F0B" w:rsidRDefault="00F91F0B" w:rsidP="00F91F0B">
                              <w:pPr>
                                <w:pStyle w:val="KeyPoint"/>
                                <w:numPr>
                                  <w:ilvl w:val="0"/>
                                  <w:numId w:val="18"/>
                                </w:numP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2"/>
                                </w:rPr>
                              </w:pPr>
                              <w:r w:rsidRPr="00F91F0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2"/>
                                </w:rPr>
                                <w:t>Java</w:t>
                              </w:r>
                            </w:p>
                            <w:p w14:paraId="3F0ECA98" w14:textId="16B897C0" w:rsidR="00F91F0B" w:rsidRPr="00F91F0B" w:rsidRDefault="00F91F0B" w:rsidP="005A6072">
                              <w:pPr>
                                <w:pStyle w:val="KeyPoint"/>
                                <w:numPr>
                                  <w:ilvl w:val="0"/>
                                  <w:numId w:val="18"/>
                                </w:numP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2"/>
                                </w:rPr>
                              </w:pPr>
                              <w:proofErr w:type="spellStart"/>
                              <w:r w:rsidRPr="00F91F0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2"/>
                                </w:rPr>
                                <w:t>MySql</w:t>
                              </w:r>
                              <w:proofErr w:type="spellEnd"/>
                            </w:p>
                            <w:p w14:paraId="42A257D3" w14:textId="37CFAB7C" w:rsidR="00F91F0B" w:rsidRPr="00F91F0B" w:rsidRDefault="00F91F0B" w:rsidP="005A6072">
                              <w:pPr>
                                <w:pStyle w:val="KeyPoint"/>
                                <w:numPr>
                                  <w:ilvl w:val="0"/>
                                  <w:numId w:val="18"/>
                                </w:numP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2"/>
                                </w:rPr>
                              </w:pPr>
                              <w:r w:rsidRPr="00F91F0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2"/>
                                </w:rPr>
                                <w:t>Web Technologies</w:t>
                              </w:r>
                            </w:p>
                            <w:p w14:paraId="34F27576" w14:textId="68503360" w:rsidR="00F91F0B" w:rsidRPr="00F91F0B" w:rsidRDefault="00F91F0B" w:rsidP="005A6072">
                              <w:pPr>
                                <w:pStyle w:val="KeyPoint"/>
                                <w:numPr>
                                  <w:ilvl w:val="0"/>
                                  <w:numId w:val="18"/>
                                </w:numP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2"/>
                                </w:rPr>
                              </w:pPr>
                              <w:r w:rsidRPr="00F91F0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2"/>
                                </w:rPr>
                                <w:t>Python</w:t>
                              </w:r>
                            </w:p>
                            <w:p w14:paraId="57DFE8E6" w14:textId="3E69C29E" w:rsidR="00F91F0B" w:rsidRPr="00F91F0B" w:rsidRDefault="00F91F0B" w:rsidP="005A6072">
                              <w:pPr>
                                <w:pStyle w:val="KeyPoint"/>
                                <w:numPr>
                                  <w:ilvl w:val="0"/>
                                  <w:numId w:val="18"/>
                                </w:numP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2"/>
                                </w:rPr>
                              </w:pPr>
                              <w:r w:rsidRPr="00F91F0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2"/>
                                </w:rPr>
                                <w:t>Git</w:t>
                              </w:r>
                            </w:p>
                            <w:p w14:paraId="7A5C0E92" w14:textId="1F742F4F" w:rsidR="00F91F0B" w:rsidRPr="00F91F0B" w:rsidRDefault="00F91F0B" w:rsidP="005A6072">
                              <w:pPr>
                                <w:pStyle w:val="KeyPoint"/>
                                <w:numPr>
                                  <w:ilvl w:val="0"/>
                                  <w:numId w:val="18"/>
                                </w:numP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2"/>
                                </w:rPr>
                              </w:pPr>
                              <w:r w:rsidRPr="00F91F0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2"/>
                                </w:rPr>
                                <w:t>C#</w:t>
                              </w:r>
                            </w:p>
                            <w:p w14:paraId="5AD902FA" w14:textId="6A24D02C" w:rsidR="00F91F0B" w:rsidRDefault="00F91F0B" w:rsidP="005A6072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85793056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p w14:paraId="7EF8923E" w14:textId="77777777" w:rsidR="00F91F0B" w:rsidRDefault="00F91F0B">
                                  <w:r>
                                    <w:t>[Address 1]</w:t>
                                  </w:r>
                                  <w:r>
                                    <w:br/>
                                    <w:t>[Address 2]</w:t>
                                  </w:r>
                                  <w:r>
                                    <w:br/>
                                    <w:t>[City, ST ZIP Code]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Content>
                                <w:p w14:paraId="210F48F7" w14:textId="22A3E7AF" w:rsidR="00F91F0B" w:rsidRDefault="00F91F0B">
                                  <w:pPr>
                                    <w:pStyle w:val="ContactInfo"/>
                                  </w:pPr>
                                  <w:r>
                                    <w:t>+91 9008830298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p w14:paraId="626EE9B2" w14:textId="5F2F9D35" w:rsidR="00F91F0B" w:rsidRDefault="00F91F0B">
                                  <w:pPr>
                                    <w:pStyle w:val="ContactInfo"/>
                                  </w:pPr>
                                  <w:r>
                                    <w:t>gopiajt23@gmail.com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Content>
                                <w:p w14:paraId="540833D2" w14:textId="77777777" w:rsidR="00F91F0B" w:rsidRDefault="00F91F0B">
                                  <w:pPr>
                                    <w:pStyle w:val="ContactInfo"/>
                                  </w:pPr>
                                  <w:r>
                                    <w:t>[Website]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120225DB"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DD4DA9DA527E46CCA50CE26F948C92AA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Content>
                          <w:p w14:paraId="4B82683C" w14:textId="57D64B61" w:rsidR="00F91F0B" w:rsidRDefault="00F91F0B">
                            <w:pPr>
                              <w:pStyle w:val="Name"/>
                            </w:pPr>
                            <w:r>
                              <w:t xml:space="preserve">Gopi </w:t>
                            </w:r>
                            <w:proofErr w:type="spellStart"/>
                            <w:r>
                              <w:t>Ajatarao</w:t>
                            </w:r>
                            <w:proofErr w:type="spellEnd"/>
                          </w:p>
                        </w:sdtContent>
                      </w:sdt>
                      <w:p w14:paraId="64E5B18B" w14:textId="171FC6B8" w:rsidR="00F91F0B" w:rsidRPr="00B67283" w:rsidRDefault="00F91F0B" w:rsidP="005A6072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</w:pPr>
                        <w:r w:rsidRPr="00B67283">
                          <w:rPr>
                            <w:b/>
                            <w:bCs/>
                            <w:color w:val="000000" w:themeColor="text1"/>
                            <w:u w:val="single"/>
                          </w:rPr>
                          <w:t>SKILLS:</w:t>
                        </w:r>
                      </w:p>
                      <w:p w14:paraId="0BEDBAD5" w14:textId="2BA319FE" w:rsidR="00F91F0B" w:rsidRPr="00F91F0B" w:rsidRDefault="00F91F0B" w:rsidP="00F91F0B">
                        <w:pPr>
                          <w:pStyle w:val="KeyPoint"/>
                          <w:numPr>
                            <w:ilvl w:val="0"/>
                            <w:numId w:val="18"/>
                          </w:numPr>
                          <w:rPr>
                            <w:b/>
                            <w:bCs/>
                            <w:color w:val="000000" w:themeColor="text1"/>
                            <w:sz w:val="28"/>
                            <w:szCs w:val="22"/>
                          </w:rPr>
                        </w:pPr>
                        <w:r w:rsidRPr="00F91F0B">
                          <w:rPr>
                            <w:b/>
                            <w:bCs/>
                            <w:color w:val="000000" w:themeColor="text1"/>
                            <w:sz w:val="28"/>
                            <w:szCs w:val="22"/>
                          </w:rPr>
                          <w:t>Java</w:t>
                        </w:r>
                      </w:p>
                      <w:p w14:paraId="3F0ECA98" w14:textId="16B897C0" w:rsidR="00F91F0B" w:rsidRPr="00F91F0B" w:rsidRDefault="00F91F0B" w:rsidP="005A6072">
                        <w:pPr>
                          <w:pStyle w:val="KeyPoint"/>
                          <w:numPr>
                            <w:ilvl w:val="0"/>
                            <w:numId w:val="18"/>
                          </w:numPr>
                          <w:rPr>
                            <w:b/>
                            <w:bCs/>
                            <w:color w:val="000000" w:themeColor="text1"/>
                            <w:sz w:val="28"/>
                            <w:szCs w:val="22"/>
                          </w:rPr>
                        </w:pPr>
                        <w:proofErr w:type="spellStart"/>
                        <w:r w:rsidRPr="00F91F0B">
                          <w:rPr>
                            <w:b/>
                            <w:bCs/>
                            <w:color w:val="000000" w:themeColor="text1"/>
                            <w:sz w:val="28"/>
                            <w:szCs w:val="22"/>
                          </w:rPr>
                          <w:t>MySql</w:t>
                        </w:r>
                        <w:proofErr w:type="spellEnd"/>
                      </w:p>
                      <w:p w14:paraId="42A257D3" w14:textId="37CFAB7C" w:rsidR="00F91F0B" w:rsidRPr="00F91F0B" w:rsidRDefault="00F91F0B" w:rsidP="005A6072">
                        <w:pPr>
                          <w:pStyle w:val="KeyPoint"/>
                          <w:numPr>
                            <w:ilvl w:val="0"/>
                            <w:numId w:val="18"/>
                          </w:numPr>
                          <w:rPr>
                            <w:b/>
                            <w:bCs/>
                            <w:color w:val="000000" w:themeColor="text1"/>
                            <w:sz w:val="28"/>
                            <w:szCs w:val="22"/>
                          </w:rPr>
                        </w:pPr>
                        <w:r w:rsidRPr="00F91F0B">
                          <w:rPr>
                            <w:b/>
                            <w:bCs/>
                            <w:color w:val="000000" w:themeColor="text1"/>
                            <w:sz w:val="28"/>
                            <w:szCs w:val="22"/>
                          </w:rPr>
                          <w:t>Web Technologies</w:t>
                        </w:r>
                      </w:p>
                      <w:p w14:paraId="34F27576" w14:textId="68503360" w:rsidR="00F91F0B" w:rsidRPr="00F91F0B" w:rsidRDefault="00F91F0B" w:rsidP="005A6072">
                        <w:pPr>
                          <w:pStyle w:val="KeyPoint"/>
                          <w:numPr>
                            <w:ilvl w:val="0"/>
                            <w:numId w:val="18"/>
                          </w:numPr>
                          <w:rPr>
                            <w:b/>
                            <w:bCs/>
                            <w:color w:val="000000" w:themeColor="text1"/>
                            <w:sz w:val="28"/>
                            <w:szCs w:val="22"/>
                          </w:rPr>
                        </w:pPr>
                        <w:r w:rsidRPr="00F91F0B">
                          <w:rPr>
                            <w:b/>
                            <w:bCs/>
                            <w:color w:val="000000" w:themeColor="text1"/>
                            <w:sz w:val="28"/>
                            <w:szCs w:val="22"/>
                          </w:rPr>
                          <w:t>Python</w:t>
                        </w:r>
                      </w:p>
                      <w:p w14:paraId="57DFE8E6" w14:textId="3E69C29E" w:rsidR="00F91F0B" w:rsidRPr="00F91F0B" w:rsidRDefault="00F91F0B" w:rsidP="005A6072">
                        <w:pPr>
                          <w:pStyle w:val="KeyPoint"/>
                          <w:numPr>
                            <w:ilvl w:val="0"/>
                            <w:numId w:val="18"/>
                          </w:numPr>
                          <w:rPr>
                            <w:b/>
                            <w:bCs/>
                            <w:color w:val="000000" w:themeColor="text1"/>
                            <w:sz w:val="28"/>
                            <w:szCs w:val="22"/>
                          </w:rPr>
                        </w:pPr>
                        <w:r w:rsidRPr="00F91F0B">
                          <w:rPr>
                            <w:b/>
                            <w:bCs/>
                            <w:color w:val="000000" w:themeColor="text1"/>
                            <w:sz w:val="28"/>
                            <w:szCs w:val="22"/>
                          </w:rPr>
                          <w:t>Git</w:t>
                        </w:r>
                      </w:p>
                      <w:p w14:paraId="7A5C0E92" w14:textId="1F742F4F" w:rsidR="00F91F0B" w:rsidRPr="00F91F0B" w:rsidRDefault="00F91F0B" w:rsidP="005A6072">
                        <w:pPr>
                          <w:pStyle w:val="KeyPoint"/>
                          <w:numPr>
                            <w:ilvl w:val="0"/>
                            <w:numId w:val="18"/>
                          </w:numPr>
                          <w:rPr>
                            <w:b/>
                            <w:bCs/>
                            <w:color w:val="000000" w:themeColor="text1"/>
                            <w:sz w:val="28"/>
                            <w:szCs w:val="22"/>
                          </w:rPr>
                        </w:pPr>
                        <w:r w:rsidRPr="00F91F0B">
                          <w:rPr>
                            <w:b/>
                            <w:bCs/>
                            <w:color w:val="000000" w:themeColor="text1"/>
                            <w:sz w:val="28"/>
                            <w:szCs w:val="22"/>
                          </w:rPr>
                          <w:t>C#</w:t>
                        </w:r>
                      </w:p>
                      <w:p w14:paraId="5AD902FA" w14:textId="6A24D02C" w:rsidR="00F91F0B" w:rsidRDefault="00F91F0B" w:rsidP="005A6072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857930560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Content>
                          <w:p w14:paraId="7EF8923E" w14:textId="77777777" w:rsidR="00F91F0B" w:rsidRDefault="00F91F0B">
                            <w:r>
                              <w:t>[Address 1]</w:t>
                            </w:r>
                            <w:r>
                              <w:br/>
                              <w:t>[Address 2]</w:t>
                            </w:r>
                            <w:r>
                              <w:br/>
                              <w:t>[City, ST ZIP Code]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Content>
                          <w:p w14:paraId="210F48F7" w14:textId="22A3E7AF" w:rsidR="00F91F0B" w:rsidRDefault="00F91F0B">
                            <w:pPr>
                              <w:pStyle w:val="ContactInfo"/>
                            </w:pPr>
                            <w:r>
                              <w:t>+91 9008830298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p w14:paraId="626EE9B2" w14:textId="5F2F9D35" w:rsidR="00F91F0B" w:rsidRDefault="00F91F0B">
                            <w:pPr>
                              <w:pStyle w:val="ContactInfo"/>
                            </w:pPr>
                            <w:r>
                              <w:t>gopiajt23@gmail.com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Content>
                          <w:p w14:paraId="540833D2" w14:textId="77777777" w:rsidR="00F91F0B" w:rsidRDefault="00F91F0B">
                            <w:pPr>
                              <w:pStyle w:val="ContactInfo"/>
                            </w:pPr>
                            <w:r>
                              <w:t>[Website]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Pr="00390943">
        <w:rPr>
          <w:b/>
          <w:bCs/>
          <w:sz w:val="24"/>
          <w:szCs w:val="22"/>
          <w:u w:val="single"/>
        </w:rPr>
        <w:t>Objective</w:t>
      </w:r>
    </w:p>
    <w:p w14:paraId="3493F917" w14:textId="531ACD09" w:rsidR="006232E3" w:rsidRPr="00390943" w:rsidRDefault="005E476C" w:rsidP="007350BE">
      <w:pPr>
        <w:rPr>
          <w:sz w:val="22"/>
          <w:szCs w:val="22"/>
        </w:rPr>
      </w:pPr>
      <w:r w:rsidRPr="00390943">
        <w:rPr>
          <w:sz w:val="22"/>
          <w:szCs w:val="22"/>
        </w:rPr>
        <w:t>Computer science engineer with keen interest in coding and problem solving with excellent algorithmic skills seeking for an opportunity to work in a challenging environment to prove my skills, utilize and expand my knowledge for the growth of the organization.</w:t>
      </w:r>
    </w:p>
    <w:p w14:paraId="2BC7AEB0" w14:textId="73DAB74D" w:rsidR="006232E3" w:rsidRPr="00390943" w:rsidRDefault="008E3FA5">
      <w:pPr>
        <w:pStyle w:val="SectionHeading"/>
        <w:rPr>
          <w:b/>
          <w:bCs/>
          <w:sz w:val="24"/>
          <w:szCs w:val="22"/>
          <w:u w:val="single"/>
        </w:rPr>
      </w:pPr>
      <w:r w:rsidRPr="00390943">
        <w:rPr>
          <w:b/>
          <w:bCs/>
          <w:sz w:val="24"/>
          <w:szCs w:val="22"/>
          <w:u w:val="single"/>
        </w:rPr>
        <w:t>personal projects</w:t>
      </w:r>
    </w:p>
    <w:sdt>
      <w:sdtPr>
        <w:rPr>
          <w:sz w:val="22"/>
          <w:szCs w:val="22"/>
        </w:rPr>
        <w:id w:val="-1472127747"/>
        <w15:repeatingSection/>
      </w:sdtPr>
      <w:sdtContent>
        <w:sdt>
          <w:sdtPr>
            <w:rPr>
              <w:sz w:val="22"/>
              <w:szCs w:val="22"/>
            </w:rPr>
            <w:id w:val="-1260518174"/>
            <w:placeholder>
              <w:docPart w:val="C00A0B17AFA245C4BA87E703DD18BC0B"/>
            </w:placeholder>
            <w15:repeatingSectionItem/>
          </w:sdtPr>
          <w:sdtContent>
            <w:p w14:paraId="26856CC8" w14:textId="36D7801C" w:rsidR="006232E3" w:rsidRPr="00390943" w:rsidRDefault="008E3FA5">
              <w:pPr>
                <w:pStyle w:val="ResumeDate"/>
                <w:rPr>
                  <w:sz w:val="20"/>
                  <w:szCs w:val="22"/>
                </w:rPr>
              </w:pPr>
              <w:r w:rsidRPr="00390943">
                <w:rPr>
                  <w:sz w:val="20"/>
                  <w:szCs w:val="22"/>
                </w:rPr>
                <w:t>2021 - 2022</w:t>
              </w:r>
            </w:p>
            <w:p w14:paraId="67AAFC23" w14:textId="4A6EC7FF" w:rsidR="006232E3" w:rsidRPr="00390943" w:rsidRDefault="008E3FA5">
              <w:pPr>
                <w:pStyle w:val="Subsection"/>
                <w:rPr>
                  <w:sz w:val="20"/>
                  <w:szCs w:val="22"/>
                </w:rPr>
              </w:pPr>
              <w:r w:rsidRPr="00390943">
                <w:rPr>
                  <w:sz w:val="20"/>
                  <w:szCs w:val="22"/>
                </w:rPr>
                <w:t>MMEC</w:t>
              </w:r>
            </w:p>
            <w:p w14:paraId="2597AF7F" w14:textId="58223192" w:rsidR="006232E3" w:rsidRPr="00474A80" w:rsidRDefault="008E3FA5">
              <w:pPr>
                <w:pStyle w:val="Description"/>
                <w:rPr>
                  <w:b/>
                  <w:bCs/>
                  <w:sz w:val="28"/>
                  <w:szCs w:val="22"/>
                </w:rPr>
              </w:pPr>
              <w:r w:rsidRPr="00474A80">
                <w:rPr>
                  <w:b/>
                  <w:bCs/>
                  <w:sz w:val="28"/>
                  <w:szCs w:val="22"/>
                </w:rPr>
                <w:t>Rover Based Early Plant Leaf Disease Detection</w:t>
              </w:r>
            </w:p>
            <w:p w14:paraId="0B8EB2B1" w14:textId="77777777" w:rsidR="008E3FA5" w:rsidRPr="00390943" w:rsidRDefault="008E3FA5" w:rsidP="008E3FA5">
              <w:pPr>
                <w:pStyle w:val="ListBullet"/>
                <w:rPr>
                  <w:sz w:val="22"/>
                  <w:szCs w:val="22"/>
                </w:rPr>
              </w:pPr>
              <w:r w:rsidRPr="00390943">
                <w:rPr>
                  <w:sz w:val="22"/>
                  <w:szCs w:val="22"/>
                </w:rPr>
                <w:t>A rover with a camera is used to capture the images of the plant leaf</w:t>
              </w:r>
            </w:p>
            <w:p w14:paraId="35421FFA" w14:textId="49F40A38" w:rsidR="006232E3" w:rsidRPr="00390943" w:rsidRDefault="008E3FA5" w:rsidP="008E3FA5">
              <w:pPr>
                <w:pStyle w:val="ListBullet"/>
                <w:rPr>
                  <w:sz w:val="22"/>
                  <w:szCs w:val="22"/>
                </w:rPr>
              </w:pPr>
              <w:r w:rsidRPr="00390943">
                <w:rPr>
                  <w:sz w:val="22"/>
                  <w:szCs w:val="22"/>
                </w:rPr>
                <w:t xml:space="preserve">The ml model takes image of the leaf as input and detects disease of the leaf </w:t>
              </w:r>
            </w:p>
          </w:sdtContent>
        </w:sdt>
        <w:sdt>
          <w:sdtPr>
            <w:rPr>
              <w:sz w:val="22"/>
              <w:szCs w:val="22"/>
            </w:rPr>
            <w:id w:val="1379124401"/>
            <w:placeholder>
              <w:docPart w:val="8EAC04FA0CF146C8BAECD0206E6BB046"/>
            </w:placeholder>
            <w15:repeatingSectionItem/>
          </w:sdtPr>
          <w:sdtContent>
            <w:p w14:paraId="1062AA42" w14:textId="1CA98F95" w:rsidR="008E3FA5" w:rsidRPr="00390943" w:rsidRDefault="008E3FA5">
              <w:pPr>
                <w:pStyle w:val="ResumeDate"/>
                <w:rPr>
                  <w:sz w:val="20"/>
                  <w:szCs w:val="22"/>
                </w:rPr>
              </w:pPr>
              <w:r w:rsidRPr="00390943">
                <w:rPr>
                  <w:sz w:val="20"/>
                  <w:szCs w:val="22"/>
                </w:rPr>
                <w:t>2021 - 2021</w:t>
              </w:r>
            </w:p>
            <w:p w14:paraId="342A70E8" w14:textId="77777777" w:rsidR="008E3FA5" w:rsidRPr="00390943" w:rsidRDefault="008E3FA5">
              <w:pPr>
                <w:pStyle w:val="Subsection"/>
                <w:rPr>
                  <w:sz w:val="20"/>
                  <w:szCs w:val="22"/>
                </w:rPr>
              </w:pPr>
              <w:r w:rsidRPr="00390943">
                <w:rPr>
                  <w:sz w:val="20"/>
                  <w:szCs w:val="22"/>
                </w:rPr>
                <w:t>MMEC</w:t>
              </w:r>
            </w:p>
            <w:p w14:paraId="5B3A4055" w14:textId="4D8C656A" w:rsidR="008E3FA5" w:rsidRPr="00474A80" w:rsidRDefault="008E3FA5">
              <w:pPr>
                <w:pStyle w:val="Description"/>
                <w:rPr>
                  <w:b/>
                  <w:bCs/>
                  <w:sz w:val="28"/>
                  <w:szCs w:val="22"/>
                </w:rPr>
              </w:pPr>
              <w:bookmarkStart w:id="0" w:name="_GoBack"/>
              <w:r w:rsidRPr="00474A80">
                <w:rPr>
                  <w:b/>
                  <w:bCs/>
                  <w:sz w:val="28"/>
                  <w:szCs w:val="22"/>
                </w:rPr>
                <w:t>Soil Moisture Detection Using IoT</w:t>
              </w:r>
            </w:p>
            <w:bookmarkEnd w:id="0"/>
            <w:p w14:paraId="64C2E4BA" w14:textId="33E7E4C6" w:rsidR="008E3FA5" w:rsidRPr="00390943" w:rsidRDefault="008E3FA5" w:rsidP="008E3FA5">
              <w:pPr>
                <w:pStyle w:val="ListBullet"/>
                <w:rPr>
                  <w:sz w:val="22"/>
                  <w:szCs w:val="22"/>
                </w:rPr>
              </w:pPr>
              <w:r w:rsidRPr="00390943">
                <w:rPr>
                  <w:sz w:val="22"/>
                  <w:szCs w:val="22"/>
                </w:rPr>
                <w:t>Project is used to measure the moisture level of the soil</w:t>
              </w:r>
            </w:p>
            <w:p w14:paraId="23CDAA55" w14:textId="1F4BC423" w:rsidR="008E3FA5" w:rsidRPr="00390943" w:rsidRDefault="008E3FA5" w:rsidP="008E3FA5">
              <w:pPr>
                <w:pStyle w:val="ListBullet"/>
                <w:rPr>
                  <w:sz w:val="22"/>
                  <w:szCs w:val="22"/>
                </w:rPr>
              </w:pPr>
              <w:r w:rsidRPr="00390943">
                <w:rPr>
                  <w:sz w:val="22"/>
                  <w:szCs w:val="22"/>
                </w:rPr>
                <w:t xml:space="preserve">It uses </w:t>
              </w:r>
              <w:proofErr w:type="spellStart"/>
              <w:r w:rsidRPr="00390943">
                <w:rPr>
                  <w:sz w:val="22"/>
                  <w:szCs w:val="22"/>
                </w:rPr>
                <w:t>blynk</w:t>
              </w:r>
              <w:proofErr w:type="spellEnd"/>
              <w:r w:rsidRPr="00390943">
                <w:rPr>
                  <w:sz w:val="22"/>
                  <w:szCs w:val="22"/>
                </w:rPr>
                <w:t xml:space="preserve"> </w:t>
              </w:r>
              <w:proofErr w:type="spellStart"/>
              <w:r w:rsidRPr="00390943">
                <w:rPr>
                  <w:sz w:val="22"/>
                  <w:szCs w:val="22"/>
                </w:rPr>
                <w:t>api</w:t>
              </w:r>
              <w:proofErr w:type="spellEnd"/>
              <w:r w:rsidRPr="00390943">
                <w:rPr>
                  <w:sz w:val="22"/>
                  <w:szCs w:val="22"/>
                </w:rPr>
                <w:t xml:space="preserve"> to display the soil moisture level in the </w:t>
              </w:r>
              <w:proofErr w:type="spellStart"/>
              <w:r w:rsidRPr="00390943">
                <w:rPr>
                  <w:sz w:val="22"/>
                  <w:szCs w:val="22"/>
                </w:rPr>
                <w:t>blynk</w:t>
              </w:r>
              <w:proofErr w:type="spellEnd"/>
              <w:r w:rsidRPr="00390943">
                <w:rPr>
                  <w:sz w:val="22"/>
                  <w:szCs w:val="22"/>
                </w:rPr>
                <w:t xml:space="preserve"> app or console </w:t>
              </w:r>
            </w:p>
          </w:sdtContent>
        </w:sdt>
      </w:sdtContent>
    </w:sdt>
    <w:p w14:paraId="44D19C80" w14:textId="77777777" w:rsidR="006232E3" w:rsidRPr="00390943" w:rsidRDefault="0073604C">
      <w:pPr>
        <w:pStyle w:val="SectionHeading"/>
        <w:rPr>
          <w:b/>
          <w:bCs/>
          <w:sz w:val="24"/>
          <w:szCs w:val="22"/>
          <w:u w:val="single"/>
        </w:rPr>
      </w:pPr>
      <w:r w:rsidRPr="00390943">
        <w:rPr>
          <w:b/>
          <w:bCs/>
          <w:sz w:val="24"/>
          <w:szCs w:val="22"/>
          <w:u w:val="single"/>
        </w:rPr>
        <w:t>Education</w:t>
      </w:r>
    </w:p>
    <w:sdt>
      <w:sdtPr>
        <w:rPr>
          <w:rFonts w:asciiTheme="majorHAnsi" w:eastAsiaTheme="majorEastAsia" w:hAnsiTheme="majorHAnsi" w:cstheme="majorBidi"/>
          <w:sz w:val="22"/>
          <w:szCs w:val="22"/>
        </w:rPr>
        <w:id w:val="-93781616"/>
        <w15:repeatingSection/>
      </w:sdtPr>
      <w:sdtEndPr>
        <w:rPr>
          <w:sz w:val="28"/>
        </w:rPr>
      </w:sdtEndPr>
      <w:sdtContent>
        <w:sdt>
          <w:sdtPr>
            <w:rPr>
              <w:rFonts w:asciiTheme="majorHAnsi" w:eastAsiaTheme="majorEastAsia" w:hAnsiTheme="majorHAnsi" w:cstheme="majorBidi"/>
              <w:sz w:val="22"/>
              <w:szCs w:val="22"/>
            </w:rPr>
            <w:id w:val="301266699"/>
            <w:placeholder>
              <w:docPart w:val="C00A0B17AFA245C4BA87E703DD18BC0B"/>
            </w:placeholder>
            <w15:repeatingSectionItem/>
          </w:sdtPr>
          <w:sdtEndPr>
            <w:rPr>
              <w:sz w:val="28"/>
            </w:rPr>
          </w:sdtEndPr>
          <w:sdtContent>
            <w:p w14:paraId="386DBCCF" w14:textId="0992FE7E" w:rsidR="006232E3" w:rsidRPr="00390943" w:rsidRDefault="005E476C">
              <w:pPr>
                <w:pStyle w:val="ResumeDate"/>
                <w:rPr>
                  <w:sz w:val="20"/>
                  <w:szCs w:val="22"/>
                </w:rPr>
              </w:pPr>
              <w:r w:rsidRPr="00390943">
                <w:rPr>
                  <w:sz w:val="20"/>
                  <w:szCs w:val="22"/>
                </w:rPr>
                <w:t>08/2018 - 08/2022</w:t>
              </w:r>
            </w:p>
            <w:p w14:paraId="64F110A9" w14:textId="7D4D43C1" w:rsidR="006232E3" w:rsidRPr="00390943" w:rsidRDefault="005E476C">
              <w:pPr>
                <w:pStyle w:val="Subsection"/>
                <w:rPr>
                  <w:sz w:val="20"/>
                  <w:szCs w:val="22"/>
                </w:rPr>
              </w:pPr>
              <w:r w:rsidRPr="00390943">
                <w:rPr>
                  <w:sz w:val="20"/>
                  <w:szCs w:val="22"/>
                </w:rPr>
                <w:t>Maratha Mandal Engineering College, Belagavi</w:t>
              </w:r>
            </w:p>
            <w:p w14:paraId="1E6A151F" w14:textId="18B86168" w:rsidR="005A6072" w:rsidRPr="00390943" w:rsidRDefault="005E476C" w:rsidP="005A6072">
              <w:pPr>
                <w:pStyle w:val="Description"/>
                <w:rPr>
                  <w:b/>
                  <w:bCs/>
                  <w:sz w:val="28"/>
                  <w:szCs w:val="22"/>
                </w:rPr>
              </w:pPr>
              <w:r w:rsidRPr="00390943">
                <w:rPr>
                  <w:b/>
                  <w:bCs/>
                  <w:sz w:val="28"/>
                  <w:szCs w:val="22"/>
                </w:rPr>
                <w:t xml:space="preserve">Bachelor of </w:t>
              </w:r>
              <w:r w:rsidR="00474A80" w:rsidRPr="00390943">
                <w:rPr>
                  <w:b/>
                  <w:bCs/>
                  <w:sz w:val="28"/>
                  <w:szCs w:val="22"/>
                </w:rPr>
                <w:t>Engineering</w:t>
              </w:r>
              <w:r w:rsidR="00474A80">
                <w:rPr>
                  <w:b/>
                  <w:bCs/>
                  <w:sz w:val="28"/>
                  <w:szCs w:val="22"/>
                </w:rPr>
                <w:t xml:space="preserve"> (</w:t>
              </w:r>
              <w:r w:rsidR="00474A80" w:rsidRPr="00474A80">
                <w:rPr>
                  <w:sz w:val="28"/>
                  <w:szCs w:val="22"/>
                </w:rPr>
                <w:t>CSE</w:t>
              </w:r>
              <w:r w:rsidR="00474A80">
                <w:rPr>
                  <w:b/>
                  <w:bCs/>
                  <w:sz w:val="28"/>
                  <w:szCs w:val="22"/>
                </w:rPr>
                <w:t>)</w:t>
              </w:r>
            </w:p>
            <w:p w14:paraId="20D29B6D" w14:textId="4F8AE46D" w:rsidR="006232E3" w:rsidRPr="00390943" w:rsidRDefault="00F91F0B" w:rsidP="005A6072">
              <w:pPr>
                <w:pStyle w:val="Description"/>
                <w:rPr>
                  <w:sz w:val="28"/>
                  <w:szCs w:val="22"/>
                </w:rPr>
              </w:pP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22"/>
              <w:szCs w:val="22"/>
            </w:rPr>
            <w:id w:val="1883283503"/>
            <w:placeholder>
              <w:docPart w:val="DA49895667FA46DC9C039824CF7EBDD4"/>
            </w:placeholder>
            <w15:repeatingSectionItem/>
          </w:sdtPr>
          <w:sdtEndPr>
            <w:rPr>
              <w:sz w:val="28"/>
            </w:rPr>
          </w:sdtEndPr>
          <w:sdtContent>
            <w:p w14:paraId="0F5C7591" w14:textId="31583FF2" w:rsidR="005E476C" w:rsidRPr="00390943" w:rsidRDefault="005E476C">
              <w:pPr>
                <w:pStyle w:val="ResumeDate"/>
                <w:rPr>
                  <w:sz w:val="20"/>
                  <w:szCs w:val="22"/>
                </w:rPr>
              </w:pPr>
              <w:r w:rsidRPr="00390943">
                <w:rPr>
                  <w:sz w:val="20"/>
                  <w:szCs w:val="22"/>
                </w:rPr>
                <w:t>06/2017 – 03/2018</w:t>
              </w:r>
            </w:p>
            <w:p w14:paraId="6916E842" w14:textId="52768581" w:rsidR="005E476C" w:rsidRPr="00390943" w:rsidRDefault="005E476C">
              <w:pPr>
                <w:pStyle w:val="Subsection"/>
                <w:rPr>
                  <w:sz w:val="20"/>
                  <w:szCs w:val="22"/>
                </w:rPr>
              </w:pPr>
              <w:proofErr w:type="spellStart"/>
              <w:r w:rsidRPr="00390943">
                <w:rPr>
                  <w:sz w:val="20"/>
                  <w:szCs w:val="22"/>
                </w:rPr>
                <w:t>Gogte</w:t>
              </w:r>
              <w:proofErr w:type="spellEnd"/>
              <w:r w:rsidRPr="00390943">
                <w:rPr>
                  <w:sz w:val="20"/>
                  <w:szCs w:val="22"/>
                </w:rPr>
                <w:t xml:space="preserve"> Pre-</w:t>
              </w:r>
              <w:r w:rsidR="008E3FA5" w:rsidRPr="00390943">
                <w:rPr>
                  <w:sz w:val="20"/>
                  <w:szCs w:val="22"/>
                </w:rPr>
                <w:t>University</w:t>
              </w:r>
              <w:r w:rsidRPr="00390943">
                <w:rPr>
                  <w:sz w:val="20"/>
                  <w:szCs w:val="22"/>
                </w:rPr>
                <w:t xml:space="preserve"> College</w:t>
              </w:r>
              <w:r w:rsidR="008E3FA5" w:rsidRPr="00390943">
                <w:rPr>
                  <w:sz w:val="20"/>
                  <w:szCs w:val="22"/>
                </w:rPr>
                <w:t xml:space="preserve"> of commerce and science</w:t>
              </w:r>
              <w:r w:rsidRPr="00390943">
                <w:rPr>
                  <w:sz w:val="20"/>
                  <w:szCs w:val="22"/>
                </w:rPr>
                <w:t>, Belagavi</w:t>
              </w:r>
            </w:p>
            <w:p w14:paraId="3658B47A" w14:textId="73E8C417" w:rsidR="005A6072" w:rsidRPr="00390943" w:rsidRDefault="008E3FA5" w:rsidP="005A6072">
              <w:pPr>
                <w:pStyle w:val="Description"/>
                <w:rPr>
                  <w:b/>
                  <w:bCs/>
                  <w:sz w:val="28"/>
                  <w:szCs w:val="22"/>
                </w:rPr>
              </w:pPr>
              <w:r w:rsidRPr="00390943">
                <w:rPr>
                  <w:b/>
                  <w:bCs/>
                  <w:sz w:val="28"/>
                  <w:szCs w:val="22"/>
                </w:rPr>
                <w:t>Pre-University</w:t>
              </w:r>
              <w:r w:rsidR="00390943">
                <w:rPr>
                  <w:b/>
                  <w:bCs/>
                  <w:sz w:val="28"/>
                  <w:szCs w:val="22"/>
                </w:rPr>
                <w:t xml:space="preserve"> (</w:t>
              </w:r>
              <w:r w:rsidR="00390943" w:rsidRPr="00390943">
                <w:rPr>
                  <w:sz w:val="24"/>
                </w:rPr>
                <w:t>PCMCs</w:t>
              </w:r>
              <w:r w:rsidR="00390943">
                <w:rPr>
                  <w:b/>
                  <w:bCs/>
                  <w:sz w:val="28"/>
                  <w:szCs w:val="22"/>
                </w:rPr>
                <w:t>)</w:t>
              </w:r>
            </w:p>
            <w:p w14:paraId="102E8CB6" w14:textId="168CE5CD" w:rsidR="005E476C" w:rsidRPr="00390943" w:rsidRDefault="00F91F0B" w:rsidP="005A6072">
              <w:pPr>
                <w:pStyle w:val="Description"/>
                <w:rPr>
                  <w:sz w:val="28"/>
                  <w:szCs w:val="22"/>
                </w:rPr>
              </w:pPr>
            </w:p>
          </w:sdtContent>
        </w:sdt>
      </w:sdtContent>
    </w:sdt>
    <w:p w14:paraId="4AA155FA" w14:textId="7D9D8BE0" w:rsidR="006232E3" w:rsidRPr="00390943" w:rsidRDefault="005A6072">
      <w:pPr>
        <w:pStyle w:val="SectionHeading"/>
        <w:rPr>
          <w:b/>
          <w:bCs/>
          <w:sz w:val="24"/>
          <w:szCs w:val="22"/>
          <w:u w:val="single"/>
        </w:rPr>
      </w:pPr>
      <w:r w:rsidRPr="00390943">
        <w:rPr>
          <w:b/>
          <w:bCs/>
          <w:sz w:val="24"/>
          <w:szCs w:val="22"/>
          <w:u w:val="single"/>
        </w:rPr>
        <w:t>courses</w:t>
      </w:r>
    </w:p>
    <w:p w14:paraId="148DB001" w14:textId="586D9A04" w:rsidR="005A6072" w:rsidRPr="00390943" w:rsidRDefault="005A6072" w:rsidP="005A6072">
      <w:pPr>
        <w:spacing w:after="0"/>
        <w:rPr>
          <w:b/>
          <w:bCs/>
          <w:sz w:val="24"/>
          <w:szCs w:val="24"/>
        </w:rPr>
      </w:pPr>
      <w:r w:rsidRPr="00390943">
        <w:rPr>
          <w:b/>
          <w:bCs/>
          <w:sz w:val="24"/>
          <w:szCs w:val="24"/>
        </w:rPr>
        <w:t>J Spiders</w:t>
      </w:r>
    </w:p>
    <w:p w14:paraId="7FBA5FD2" w14:textId="4FA79D30" w:rsidR="005A6072" w:rsidRPr="00390943" w:rsidRDefault="005A6072" w:rsidP="005A6072">
      <w:pPr>
        <w:spacing w:after="0"/>
        <w:rPr>
          <w:sz w:val="22"/>
          <w:szCs w:val="22"/>
        </w:rPr>
      </w:pPr>
      <w:r w:rsidRPr="00390943">
        <w:rPr>
          <w:sz w:val="22"/>
          <w:szCs w:val="22"/>
        </w:rPr>
        <w:t xml:space="preserve">Domains include </w:t>
      </w:r>
      <w:r w:rsidR="00390943">
        <w:rPr>
          <w:sz w:val="22"/>
          <w:szCs w:val="22"/>
        </w:rPr>
        <w:t>J</w:t>
      </w:r>
      <w:r w:rsidRPr="00390943">
        <w:rPr>
          <w:sz w:val="22"/>
          <w:szCs w:val="22"/>
        </w:rPr>
        <w:t xml:space="preserve">ava, </w:t>
      </w:r>
      <w:proofErr w:type="spellStart"/>
      <w:r w:rsidR="00390943">
        <w:rPr>
          <w:sz w:val="22"/>
          <w:szCs w:val="22"/>
        </w:rPr>
        <w:t>M</w:t>
      </w:r>
      <w:r w:rsidRPr="00390943">
        <w:rPr>
          <w:sz w:val="22"/>
          <w:szCs w:val="22"/>
        </w:rPr>
        <w:t>y</w:t>
      </w:r>
      <w:r w:rsidR="00390943">
        <w:rPr>
          <w:sz w:val="22"/>
          <w:szCs w:val="22"/>
        </w:rPr>
        <w:t>S</w:t>
      </w:r>
      <w:r w:rsidRPr="00390943">
        <w:rPr>
          <w:sz w:val="22"/>
          <w:szCs w:val="22"/>
        </w:rPr>
        <w:t>ql</w:t>
      </w:r>
      <w:proofErr w:type="spellEnd"/>
      <w:r w:rsidR="00390943">
        <w:rPr>
          <w:sz w:val="22"/>
          <w:szCs w:val="22"/>
        </w:rPr>
        <w:t>,</w:t>
      </w:r>
      <w:r w:rsidRPr="00390943">
        <w:rPr>
          <w:sz w:val="22"/>
          <w:szCs w:val="22"/>
        </w:rPr>
        <w:t xml:space="preserve"> </w:t>
      </w:r>
      <w:r w:rsidR="00390943">
        <w:rPr>
          <w:sz w:val="22"/>
          <w:szCs w:val="22"/>
        </w:rPr>
        <w:t>W</w:t>
      </w:r>
      <w:r w:rsidRPr="00390943">
        <w:rPr>
          <w:sz w:val="22"/>
          <w:szCs w:val="22"/>
        </w:rPr>
        <w:t>eb technologies</w:t>
      </w:r>
      <w:r w:rsidR="00390943">
        <w:rPr>
          <w:sz w:val="22"/>
          <w:szCs w:val="22"/>
        </w:rPr>
        <w:t xml:space="preserve"> and</w:t>
      </w:r>
      <w:r w:rsidRPr="00390943">
        <w:rPr>
          <w:sz w:val="22"/>
          <w:szCs w:val="22"/>
        </w:rPr>
        <w:t xml:space="preserve"> </w:t>
      </w:r>
      <w:proofErr w:type="spellStart"/>
      <w:r w:rsidR="00390943">
        <w:rPr>
          <w:sz w:val="22"/>
          <w:szCs w:val="22"/>
        </w:rPr>
        <w:t>S</w:t>
      </w:r>
      <w:r w:rsidRPr="00390943">
        <w:rPr>
          <w:sz w:val="22"/>
          <w:szCs w:val="22"/>
        </w:rPr>
        <w:t>pringboot</w:t>
      </w:r>
      <w:proofErr w:type="spellEnd"/>
    </w:p>
    <w:sectPr w:rsidR="005A6072" w:rsidRPr="00390943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5840A" w14:textId="77777777" w:rsidR="00F91F0B" w:rsidRDefault="00F91F0B">
      <w:pPr>
        <w:spacing w:after="0" w:line="240" w:lineRule="auto"/>
      </w:pPr>
      <w:r>
        <w:separator/>
      </w:r>
    </w:p>
  </w:endnote>
  <w:endnote w:type="continuationSeparator" w:id="0">
    <w:p w14:paraId="3054C007" w14:textId="77777777" w:rsidR="00F91F0B" w:rsidRDefault="00F91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C0DD" w14:textId="77777777" w:rsidR="00F91F0B" w:rsidRDefault="00F91F0B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252B1262" wp14:editId="006CF8C5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CA3A1" w14:textId="77777777" w:rsidR="00F91F0B" w:rsidRDefault="00F91F0B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252B126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14:paraId="31BCA3A1" w14:textId="77777777" w:rsidR="00F91F0B" w:rsidRDefault="00F91F0B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276B4" w14:textId="77777777" w:rsidR="00F91F0B" w:rsidRDefault="00F91F0B">
      <w:pPr>
        <w:spacing w:after="0" w:line="240" w:lineRule="auto"/>
      </w:pPr>
      <w:r>
        <w:separator/>
      </w:r>
    </w:p>
  </w:footnote>
  <w:footnote w:type="continuationSeparator" w:id="0">
    <w:p w14:paraId="4EE54E29" w14:textId="77777777" w:rsidR="00F91F0B" w:rsidRDefault="00F91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C1A4F" w14:textId="77777777" w:rsidR="00F91F0B" w:rsidRDefault="00F91F0B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4B97D914" wp14:editId="1B6FA574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DAE86A0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31B10" w14:textId="77777777" w:rsidR="00F91F0B" w:rsidRDefault="00F91F0B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6F9055C3" wp14:editId="0F36FC86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4CE09613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921D7A"/>
    <w:multiLevelType w:val="hybridMultilevel"/>
    <w:tmpl w:val="48A8E6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4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6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BE"/>
    <w:rsid w:val="00033CC0"/>
    <w:rsid w:val="002B7893"/>
    <w:rsid w:val="00386D45"/>
    <w:rsid w:val="00390943"/>
    <w:rsid w:val="00433594"/>
    <w:rsid w:val="00474A80"/>
    <w:rsid w:val="005A6072"/>
    <w:rsid w:val="005E476C"/>
    <w:rsid w:val="006232E3"/>
    <w:rsid w:val="006573AC"/>
    <w:rsid w:val="00665F12"/>
    <w:rsid w:val="007350BE"/>
    <w:rsid w:val="0073604C"/>
    <w:rsid w:val="00873EA6"/>
    <w:rsid w:val="008E3FA5"/>
    <w:rsid w:val="00A801A7"/>
    <w:rsid w:val="00B67283"/>
    <w:rsid w:val="00C64C47"/>
    <w:rsid w:val="00CC4FE8"/>
    <w:rsid w:val="00E17A83"/>
    <w:rsid w:val="00F91F0B"/>
    <w:rsid w:val="00FC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548874"/>
  <w15:chartTrackingRefBased/>
  <w15:docId w15:val="{05EC1A58-9AFD-406E-B7D6-55E592FD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00A0B17AFA245C4BA87E703DD18B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92FD0-A9FC-4592-A5D9-8AC3C66D4E5C}"/>
      </w:docPartPr>
      <w:docPartBody>
        <w:p w:rsidR="00445401" w:rsidRDefault="00A5420F">
          <w:pPr>
            <w:pStyle w:val="C00A0B17AFA245C4BA87E703DD18BC0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D4DA9DA527E46CCA50CE26F948C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9FFDC-4C11-4632-98B3-A7BEB0B9BF3D}"/>
      </w:docPartPr>
      <w:docPartBody>
        <w:p w:rsidR="00445401" w:rsidRDefault="00A5420F">
          <w:pPr>
            <w:pStyle w:val="DD4DA9DA527E46CCA50CE26F948C92AA"/>
          </w:pPr>
          <w:r>
            <w:t>[Your Name]</w:t>
          </w:r>
        </w:p>
      </w:docPartBody>
    </w:docPart>
    <w:docPart>
      <w:docPartPr>
        <w:name w:val="DA49895667FA46DC9C039824CF7EB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46BD2-F6B8-48FE-BEB0-17B562FB4252}"/>
      </w:docPartPr>
      <w:docPartBody>
        <w:p w:rsidR="00445401" w:rsidRDefault="00A5420F" w:rsidP="00A5420F">
          <w:pPr>
            <w:pStyle w:val="DA49895667FA46DC9C039824CF7EBDD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EAC04FA0CF146C8BAECD0206E6BB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3DDA7-F21B-4107-B930-71FBBA35E64A}"/>
      </w:docPartPr>
      <w:docPartBody>
        <w:p w:rsidR="00445401" w:rsidRDefault="00A5420F" w:rsidP="00A5420F">
          <w:pPr>
            <w:pStyle w:val="8EAC04FA0CF146C8BAECD0206E6BB04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0F"/>
    <w:rsid w:val="00445401"/>
    <w:rsid w:val="00A5420F"/>
    <w:rsid w:val="00DA0166"/>
    <w:rsid w:val="00E7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C3E3800F0E4F79B6D24FE6D8A69A56">
    <w:name w:val="4EC3E3800F0E4F79B6D24FE6D8A69A56"/>
  </w:style>
  <w:style w:type="character" w:styleId="PlaceholderText">
    <w:name w:val="Placeholder Text"/>
    <w:basedOn w:val="DefaultParagraphFont"/>
    <w:uiPriority w:val="99"/>
    <w:semiHidden/>
    <w:rsid w:val="00A5420F"/>
    <w:rPr>
      <w:color w:val="808080"/>
    </w:rPr>
  </w:style>
  <w:style w:type="paragraph" w:customStyle="1" w:styleId="C00A0B17AFA245C4BA87E703DD18BC0B">
    <w:name w:val="C00A0B17AFA245C4BA87E703DD18BC0B"/>
  </w:style>
  <w:style w:type="paragraph" w:customStyle="1" w:styleId="956ABBDC0F8749248B2D757ED4532E2D">
    <w:name w:val="956ABBDC0F8749248B2D757ED4532E2D"/>
  </w:style>
  <w:style w:type="paragraph" w:customStyle="1" w:styleId="C7FC43DEE6B242649D92280461E2DE2F">
    <w:name w:val="C7FC43DEE6B242649D92280461E2DE2F"/>
  </w:style>
  <w:style w:type="paragraph" w:customStyle="1" w:styleId="EAC70AB40FF640A499BAC49D77803792">
    <w:name w:val="EAC70AB40FF640A499BAC49D77803792"/>
  </w:style>
  <w:style w:type="paragraph" w:styleId="ListBullet">
    <w:name w:val="List Bullet"/>
    <w:basedOn w:val="Normal"/>
    <w:uiPriority w:val="1"/>
    <w:unhideWhenUsed/>
    <w:qFormat/>
    <w:rsid w:val="00A5420F"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  <w:lang w:val="en-US" w:eastAsia="en-US"/>
    </w:rPr>
  </w:style>
  <w:style w:type="paragraph" w:customStyle="1" w:styleId="1BF5F4BCC9794236B5935EE8B493A043">
    <w:name w:val="1BF5F4BCC9794236B5935EE8B493A043"/>
  </w:style>
  <w:style w:type="paragraph" w:customStyle="1" w:styleId="566B0396FCEF4EB39BA331C5E98DB01C">
    <w:name w:val="566B0396FCEF4EB39BA331C5E98DB01C"/>
  </w:style>
  <w:style w:type="paragraph" w:customStyle="1" w:styleId="77BFBC9C7F5A4EF58C44390337CA862C">
    <w:name w:val="77BFBC9C7F5A4EF58C44390337CA862C"/>
  </w:style>
  <w:style w:type="paragraph" w:customStyle="1" w:styleId="FA54812776274827BDE18F67B07EA023">
    <w:name w:val="FA54812776274827BDE18F67B07EA023"/>
  </w:style>
  <w:style w:type="paragraph" w:customStyle="1" w:styleId="DD4DA9DA527E46CCA50CE26F948C92AA">
    <w:name w:val="DD4DA9DA527E46CCA50CE26F948C92AA"/>
  </w:style>
  <w:style w:type="paragraph" w:customStyle="1" w:styleId="FBA5E9D29A464D538A24CA24F8AE43E3">
    <w:name w:val="FBA5E9D29A464D538A24CA24F8AE43E3"/>
  </w:style>
  <w:style w:type="paragraph" w:customStyle="1" w:styleId="5B9392CEEF514E13AF9C60BB77C02D29">
    <w:name w:val="5B9392CEEF514E13AF9C60BB77C02D29"/>
    <w:rsid w:val="00A5420F"/>
  </w:style>
  <w:style w:type="paragraph" w:customStyle="1" w:styleId="F353BFDFC23D4AB48161492F624D9DC7">
    <w:name w:val="F353BFDFC23D4AB48161492F624D9DC7"/>
    <w:rsid w:val="00A5420F"/>
  </w:style>
  <w:style w:type="paragraph" w:customStyle="1" w:styleId="61F783491E064DAE86CA69A34A1BFEF9">
    <w:name w:val="61F783491E064DAE86CA69A34A1BFEF9"/>
    <w:rsid w:val="00A5420F"/>
  </w:style>
  <w:style w:type="paragraph" w:customStyle="1" w:styleId="2C451492155348ABB888F06020A0BA1A">
    <w:name w:val="2C451492155348ABB888F06020A0BA1A"/>
    <w:rsid w:val="00A5420F"/>
  </w:style>
  <w:style w:type="paragraph" w:customStyle="1" w:styleId="DA49895667FA46DC9C039824CF7EBDD4">
    <w:name w:val="DA49895667FA46DC9C039824CF7EBDD4"/>
    <w:rsid w:val="00A5420F"/>
  </w:style>
  <w:style w:type="paragraph" w:customStyle="1" w:styleId="C77AF520AC6D49B0A46471A5CE98EF5E">
    <w:name w:val="C77AF520AC6D49B0A46471A5CE98EF5E"/>
    <w:rsid w:val="00A5420F"/>
  </w:style>
  <w:style w:type="paragraph" w:customStyle="1" w:styleId="8EAC04FA0CF146C8BAECD0206E6BB046">
    <w:name w:val="8EAC04FA0CF146C8BAECD0206E6BB046"/>
    <w:rsid w:val="00A542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+91 9008830298</CompanyPhone>
  <CompanyFax/>
  <CompanyEmail>gopiajt23@gmail.com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D6B183-04E3-428E-996B-77431054F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1388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Gopi Ajatarao</dc:creator>
  <cp:keywords/>
  <cp:lastModifiedBy>Digambar Satbhai</cp:lastModifiedBy>
  <cp:revision>14</cp:revision>
  <dcterms:created xsi:type="dcterms:W3CDTF">2022-10-22T03:28:00Z</dcterms:created>
  <dcterms:modified xsi:type="dcterms:W3CDTF">2022-11-14T02:47:00Z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